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de host principal"/>
      </w:tblPr>
      <w:tblGrid>
        <w:gridCol w:w="3784"/>
        <w:gridCol w:w="6738"/>
      </w:tblGrid>
      <w:tr w:rsidR="002C2CDD" w:rsidRPr="00906BEE" w14:paraId="03403B8D" w14:textId="77777777" w:rsidTr="009F3944">
        <w:trPr>
          <w:trHeight w:val="1203"/>
        </w:trPr>
        <w:tc>
          <w:tcPr>
            <w:tcW w:w="3780" w:type="dxa"/>
            <w:tcMar>
              <w:top w:w="504" w:type="dxa"/>
              <w:right w:w="720" w:type="dxa"/>
            </w:tcMar>
          </w:tcPr>
          <w:p w14:paraId="248E7F18" w14:textId="4FAEF47F" w:rsidR="00523479" w:rsidRPr="00906BEE" w:rsidRDefault="00FB0EC9" w:rsidP="00523479">
            <w:pPr>
              <w:pStyle w:val="Iniciales"/>
            </w:pPr>
            <w:r>
              <w:rPr>
                <w:noProof/>
                <w:lang w:bidi="es-E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3ECE4E51" wp14:editId="0B9F48A1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-511810</wp:posOffset>
                      </wp:positionV>
                      <wp:extent cx="6665595" cy="1810385"/>
                      <wp:effectExtent l="0" t="0" r="1905" b="0"/>
                      <wp:wrapNone/>
                      <wp:docPr id="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Rectángulo rojo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rojo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lanco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60061F" id="Grupo 1" o:spid="_x0000_s1026" style="position:absolute;margin-left:.65pt;margin-top:-40.3pt;width:524.85pt;height:142.55pt;z-index:-251657216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">
        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roj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Círculo bl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A026A7">
              <w:t>JMH</w:t>
            </w:r>
          </w:p>
          <w:p w14:paraId="09AE8347" w14:textId="00684F47" w:rsidR="00A50939" w:rsidRPr="00906BEE" w:rsidRDefault="00A026A7" w:rsidP="007569C1">
            <w:pPr>
              <w:pStyle w:val="Ttulo3"/>
            </w:pPr>
            <w:r>
              <w:t>Biografia</w:t>
            </w:r>
          </w:p>
          <w:p w14:paraId="633A7B48" w14:textId="191748EF" w:rsidR="009F3944" w:rsidRDefault="009F3944" w:rsidP="007569C1">
            <w:pPr>
              <w:pStyle w:val="Ttulo3"/>
              <w:rPr>
                <w:rFonts w:asciiTheme="minorHAnsi" w:eastAsiaTheme="minorHAnsi" w:hAnsiTheme="minorHAnsi" w:cstheme="minorBidi"/>
                <w:caps w:val="0"/>
                <w:sz w:val="22"/>
                <w:szCs w:val="22"/>
              </w:rPr>
            </w:pPr>
            <w:r w:rsidRPr="009F3944">
              <w:rPr>
                <w:rFonts w:asciiTheme="minorHAnsi" w:eastAsiaTheme="minorHAnsi" w:hAnsiTheme="minorHAnsi" w:cstheme="minorBidi"/>
                <w:caps w:val="0"/>
                <w:sz w:val="22"/>
                <w:szCs w:val="22"/>
              </w:rPr>
              <w:t xml:space="preserve">Tengo 19 años y vivo en Buenos Aires. Siempre tuve una inexplicable pasión por la historia, </w:t>
            </w:r>
            <w:r w:rsidRPr="009F3944">
              <w:rPr>
                <w:rFonts w:asciiTheme="minorHAnsi" w:eastAsiaTheme="minorHAnsi" w:hAnsiTheme="minorHAnsi" w:cstheme="minorBidi"/>
                <w:caps w:val="0"/>
                <w:sz w:val="22"/>
                <w:szCs w:val="22"/>
              </w:rPr>
              <w:t>economía</w:t>
            </w:r>
            <w:r w:rsidRPr="009F3944">
              <w:rPr>
                <w:rFonts w:asciiTheme="minorHAnsi" w:eastAsiaTheme="minorHAnsi" w:hAnsiTheme="minorHAnsi" w:cstheme="minorBidi"/>
                <w:caps w:val="0"/>
                <w:sz w:val="22"/>
                <w:szCs w:val="22"/>
              </w:rPr>
              <w:t xml:space="preserve">, </w:t>
            </w:r>
            <w:r w:rsidRPr="009F3944">
              <w:rPr>
                <w:rFonts w:asciiTheme="minorHAnsi" w:eastAsiaTheme="minorHAnsi" w:hAnsiTheme="minorHAnsi" w:cstheme="minorBidi"/>
                <w:caps w:val="0"/>
                <w:sz w:val="22"/>
                <w:szCs w:val="22"/>
              </w:rPr>
              <w:t>tecnología</w:t>
            </w:r>
            <w:r w:rsidRPr="009F3944">
              <w:rPr>
                <w:rFonts w:asciiTheme="minorHAnsi" w:eastAsiaTheme="minorHAnsi" w:hAnsiTheme="minorHAnsi" w:cstheme="minorBidi"/>
                <w:caps w:val="0"/>
                <w:sz w:val="22"/>
                <w:szCs w:val="22"/>
              </w:rPr>
              <w:t xml:space="preserve"> e innovación, </w:t>
            </w:r>
            <w:r w:rsidRPr="009F3944">
              <w:rPr>
                <w:rFonts w:asciiTheme="minorHAnsi" w:eastAsiaTheme="minorHAnsi" w:hAnsiTheme="minorHAnsi" w:cstheme="minorBidi"/>
                <w:caps w:val="0"/>
                <w:sz w:val="22"/>
                <w:szCs w:val="22"/>
              </w:rPr>
              <w:t>convirtiéndose</w:t>
            </w:r>
            <w:r w:rsidRPr="009F3944">
              <w:rPr>
                <w:rFonts w:asciiTheme="minorHAnsi" w:eastAsiaTheme="minorHAnsi" w:hAnsiTheme="minorHAnsi" w:cstheme="minorBidi"/>
                <w:caps w:val="0"/>
                <w:sz w:val="22"/>
                <w:szCs w:val="22"/>
              </w:rPr>
              <w:t xml:space="preserve"> la programación en la predominante entre ellas, porque mezclaba 3 factores que siempre </w:t>
            </w:r>
            <w:r w:rsidRPr="009F3944">
              <w:rPr>
                <w:rFonts w:asciiTheme="minorHAnsi" w:eastAsiaTheme="minorHAnsi" w:hAnsiTheme="minorHAnsi" w:cstheme="minorBidi"/>
                <w:caps w:val="0"/>
                <w:sz w:val="22"/>
                <w:szCs w:val="22"/>
              </w:rPr>
              <w:t>amé</w:t>
            </w:r>
            <w:r w:rsidRPr="009F3944">
              <w:rPr>
                <w:rFonts w:asciiTheme="minorHAnsi" w:eastAsiaTheme="minorHAnsi" w:hAnsiTheme="minorHAnsi" w:cstheme="minorBidi"/>
                <w:caps w:val="0"/>
                <w:sz w:val="22"/>
                <w:szCs w:val="22"/>
              </w:rPr>
              <w:t xml:space="preserve">, la creación, innovación y la computadora. Por cierto, me encantan los videojuegos, sobre todo los de estrategia y los </w:t>
            </w:r>
            <w:r w:rsidRPr="009F3944">
              <w:rPr>
                <w:rFonts w:asciiTheme="minorHAnsi" w:eastAsiaTheme="minorHAnsi" w:hAnsiTheme="minorHAnsi" w:cstheme="minorBidi"/>
                <w:caps w:val="0"/>
                <w:sz w:val="22"/>
                <w:szCs w:val="22"/>
              </w:rPr>
              <w:t>bélicos</w:t>
            </w:r>
            <w:r w:rsidRPr="009F3944">
              <w:rPr>
                <w:rFonts w:asciiTheme="minorHAnsi" w:eastAsiaTheme="minorHAnsi" w:hAnsiTheme="minorHAnsi" w:cstheme="minorBidi"/>
                <w:caps w:val="0"/>
                <w:sz w:val="22"/>
                <w:szCs w:val="22"/>
              </w:rPr>
              <w:t>, donde se pueda construir o</w:t>
            </w:r>
            <w:r>
              <w:rPr>
                <w:rFonts w:asciiTheme="minorHAnsi" w:eastAsiaTheme="minorHAnsi" w:hAnsiTheme="minorHAnsi" w:cstheme="minorBidi"/>
                <w:caps w:val="0"/>
                <w:sz w:val="22"/>
                <w:szCs w:val="22"/>
              </w:rPr>
              <w:t xml:space="preserve"> </w:t>
            </w:r>
            <w:r w:rsidRPr="009F3944">
              <w:rPr>
                <w:rFonts w:asciiTheme="minorHAnsi" w:eastAsiaTheme="minorHAnsi" w:hAnsiTheme="minorHAnsi" w:cstheme="minorBidi"/>
                <w:caps w:val="0"/>
                <w:sz w:val="22"/>
                <w:szCs w:val="22"/>
              </w:rPr>
              <w:t>conquistar...</w:t>
            </w:r>
          </w:p>
          <w:p w14:paraId="54AE3904" w14:textId="77777777" w:rsidR="009F3944" w:rsidRDefault="009F3944" w:rsidP="007569C1">
            <w:pPr>
              <w:pStyle w:val="Ttulo3"/>
              <w:rPr>
                <w:rFonts w:asciiTheme="minorHAnsi" w:eastAsiaTheme="minorHAnsi" w:hAnsiTheme="minorHAnsi" w:cstheme="minorBidi"/>
                <w:caps w:val="0"/>
                <w:sz w:val="22"/>
                <w:szCs w:val="22"/>
              </w:rPr>
            </w:pPr>
          </w:p>
          <w:p w14:paraId="3F8E6DEB" w14:textId="55987430" w:rsidR="002C2CDD" w:rsidRPr="00906BEE" w:rsidRDefault="00000000" w:rsidP="007569C1">
            <w:pPr>
              <w:pStyle w:val="Ttulo3"/>
            </w:pPr>
            <w:sdt>
              <w:sdtPr>
                <w:alias w:val="Aptitudes:"/>
                <w:tag w:val="Aptitudes:"/>
                <w:id w:val="1490835561"/>
                <w:placeholder>
                  <w:docPart w:val="7B90E07D48AF4D8C8A61826000E99D5A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rPr>
                    <w:lang w:bidi="es-ES"/>
                  </w:rPr>
                  <w:t>Aptitudes</w:t>
                </w:r>
              </w:sdtContent>
            </w:sdt>
          </w:p>
          <w:p w14:paraId="2394246B" w14:textId="77777777" w:rsidR="00741125" w:rsidRDefault="00A026A7" w:rsidP="00A026A7">
            <w:pPr>
              <w:pStyle w:val="Prrafodelista"/>
              <w:numPr>
                <w:ilvl w:val="0"/>
                <w:numId w:val="11"/>
              </w:numPr>
            </w:pPr>
            <w:r>
              <w:t>HTML</w:t>
            </w:r>
          </w:p>
          <w:p w14:paraId="2A6CEA26" w14:textId="77777777" w:rsidR="00A026A7" w:rsidRDefault="00A026A7" w:rsidP="00A026A7">
            <w:pPr>
              <w:pStyle w:val="Prrafodelista"/>
              <w:numPr>
                <w:ilvl w:val="0"/>
                <w:numId w:val="11"/>
              </w:numPr>
            </w:pPr>
            <w:r>
              <w:t>CSS</w:t>
            </w:r>
          </w:p>
          <w:p w14:paraId="7A505CC2" w14:textId="260B72C3" w:rsidR="00A026A7" w:rsidRDefault="00A026A7" w:rsidP="00A026A7">
            <w:pPr>
              <w:pStyle w:val="Prrafodelista"/>
              <w:numPr>
                <w:ilvl w:val="0"/>
                <w:numId w:val="11"/>
              </w:numPr>
            </w:pPr>
            <w:r>
              <w:t>JAVASCRIPT</w:t>
            </w:r>
          </w:p>
          <w:p w14:paraId="175BFB3B" w14:textId="77777777" w:rsidR="009F3944" w:rsidRDefault="009F3944" w:rsidP="009F3944">
            <w:pPr>
              <w:pStyle w:val="Prrafodelista"/>
              <w:numPr>
                <w:ilvl w:val="0"/>
                <w:numId w:val="11"/>
              </w:numPr>
            </w:pPr>
            <w:r>
              <w:t>PHP</w:t>
            </w:r>
          </w:p>
          <w:p w14:paraId="3EC1D03D" w14:textId="77777777" w:rsidR="009F3944" w:rsidRDefault="009F3944" w:rsidP="009F3944">
            <w:pPr>
              <w:pStyle w:val="Prrafodelista"/>
              <w:numPr>
                <w:ilvl w:val="0"/>
                <w:numId w:val="11"/>
              </w:numPr>
            </w:pPr>
            <w:r>
              <w:t>MYSQL</w:t>
            </w:r>
          </w:p>
          <w:p w14:paraId="2C5E8AC7" w14:textId="77777777" w:rsidR="009F3944" w:rsidRDefault="009F3944" w:rsidP="009F3944">
            <w:pPr>
              <w:pStyle w:val="Prrafodelista"/>
              <w:numPr>
                <w:ilvl w:val="0"/>
                <w:numId w:val="11"/>
              </w:numPr>
            </w:pPr>
            <w:r>
              <w:t>PHOTOSHOP</w:t>
            </w:r>
          </w:p>
          <w:p w14:paraId="41FECD3C" w14:textId="77777777" w:rsidR="009F3944" w:rsidRDefault="009F3944" w:rsidP="009F3944">
            <w:pPr>
              <w:pStyle w:val="Prrafodelista"/>
              <w:numPr>
                <w:ilvl w:val="0"/>
                <w:numId w:val="11"/>
              </w:numPr>
            </w:pPr>
            <w:r>
              <w:t>BLENDER</w:t>
            </w:r>
          </w:p>
          <w:p w14:paraId="203E76B0" w14:textId="3BE16B64" w:rsidR="009F3944" w:rsidRDefault="009F3944" w:rsidP="009F3944">
            <w:pPr>
              <w:pStyle w:val="Prrafodelista"/>
              <w:numPr>
                <w:ilvl w:val="0"/>
                <w:numId w:val="11"/>
              </w:numPr>
            </w:pPr>
            <w:r>
              <w:t>FIGMA</w:t>
            </w:r>
          </w:p>
          <w:p w14:paraId="10216551" w14:textId="6FBE6173" w:rsidR="00A026A7" w:rsidRDefault="00A026A7" w:rsidP="00A026A7"/>
          <w:p w14:paraId="48CA8209" w14:textId="6B064ED8" w:rsidR="00A026A7" w:rsidRPr="00906BEE" w:rsidRDefault="00A026A7" w:rsidP="00A026A7">
            <w:pPr>
              <w:pStyle w:val="Ttulo3"/>
            </w:pPr>
            <w:r>
              <w:t>Conocimientos BASICOS</w:t>
            </w:r>
          </w:p>
          <w:p w14:paraId="561BAB68" w14:textId="115D106F" w:rsidR="00A026A7" w:rsidRPr="00906BEE" w:rsidRDefault="009F3944" w:rsidP="009F3944">
            <w:pPr>
              <w:pStyle w:val="Prrafodelista"/>
              <w:numPr>
                <w:ilvl w:val="0"/>
                <w:numId w:val="11"/>
              </w:numPr>
            </w:pPr>
            <w:proofErr w:type="spellStart"/>
            <w:r>
              <w:t>React</w:t>
            </w:r>
            <w:proofErr w:type="spellEnd"/>
            <w:r>
              <w:t xml:space="preserve"> -- aprendiendo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Diseño de tabla de título"/>
            </w:tblPr>
            <w:tblGrid>
              <w:gridCol w:w="6738"/>
            </w:tblGrid>
            <w:tr w:rsidR="00C612DA" w:rsidRPr="00906BEE" w14:paraId="28F8C1FA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7E8BA937" w14:textId="46EBE9C8" w:rsidR="00C612DA" w:rsidRPr="00906BEE" w:rsidRDefault="00000000" w:rsidP="00C612DA">
                  <w:pPr>
                    <w:pStyle w:val="Ttulo1"/>
                    <w:outlineLvl w:val="0"/>
                  </w:pPr>
                  <w:sdt>
                    <w:sdtPr>
                      <w:alias w:val="Escriba su nombre:"/>
                      <w:tag w:val="Escriba su nombre:"/>
                      <w:id w:val="-296147368"/>
                      <w:placeholder>
                        <w:docPart w:val="DA99C58E620F42948E3BEAFF4F737660"/>
                      </w:placeholder>
                      <w15:appearance w15:val="hidden"/>
                    </w:sdtPr>
                    <w:sdtContent>
                      <w:r w:rsidR="009F3944">
                        <w:t>Herner, juan manuel</w:t>
                      </w:r>
                    </w:sdtContent>
                  </w:sdt>
                </w:p>
                <w:p w14:paraId="4EE7AD86" w14:textId="27CAFCF5" w:rsidR="00906BEE" w:rsidRPr="00906BEE" w:rsidRDefault="009F3944" w:rsidP="00906BEE">
                  <w:pPr>
                    <w:pStyle w:val="Ttulo2"/>
                    <w:outlineLvl w:val="1"/>
                  </w:pPr>
                  <w:hyperlink r:id="rId11" w:history="1">
                    <w:r w:rsidRPr="009F3944">
                      <w:rPr>
                        <w:rStyle w:val="Hipervnculo"/>
                      </w:rPr>
                      <w:t>https://juanmh19.g</w:t>
                    </w:r>
                    <w:r w:rsidRPr="009F3944">
                      <w:rPr>
                        <w:rStyle w:val="Hipervnculo"/>
                      </w:rPr>
                      <w:t>i</w:t>
                    </w:r>
                    <w:r w:rsidRPr="009F3944">
                      <w:rPr>
                        <w:rStyle w:val="Hipervnculo"/>
                      </w:rPr>
                      <w:t>thub.io/portafolio/</w:t>
                    </w:r>
                  </w:hyperlink>
                </w:p>
              </w:tc>
            </w:tr>
          </w:tbl>
          <w:p w14:paraId="6A36548E" w14:textId="77777777" w:rsidR="002C2CDD" w:rsidRPr="00906BEE" w:rsidRDefault="00000000" w:rsidP="007569C1">
            <w:pPr>
              <w:pStyle w:val="Ttulo3"/>
            </w:pPr>
            <w:sdt>
              <w:sdtPr>
                <w:alias w:val="Experiencia:"/>
                <w:tag w:val="Experiencia:"/>
                <w:id w:val="1217937480"/>
                <w:placeholder>
                  <w:docPart w:val="0B2AA4588D044B72997CD61F7E369709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rPr>
                    <w:lang w:bidi="es-ES"/>
                  </w:rPr>
                  <w:t>Experiencia</w:t>
                </w:r>
              </w:sdtContent>
            </w:sdt>
          </w:p>
          <w:p w14:paraId="4156C964" w14:textId="648BB818" w:rsidR="002C2CDD" w:rsidRPr="00906BEE" w:rsidRDefault="00A026A7" w:rsidP="007569C1">
            <w:pPr>
              <w:pStyle w:val="Ttulo4"/>
            </w:pPr>
            <w:r>
              <w:t>Operador cnc</w:t>
            </w:r>
            <w:r w:rsidR="002C2CDD" w:rsidRPr="00906BEE">
              <w:rPr>
                <w:lang w:bidi="es-ES"/>
              </w:rPr>
              <w:t xml:space="preserve"> • </w:t>
            </w:r>
            <w:r>
              <w:t>vALMEC</w:t>
            </w:r>
            <w:r w:rsidR="002C2CDD" w:rsidRPr="00906BEE">
              <w:rPr>
                <w:lang w:bidi="es-ES"/>
              </w:rPr>
              <w:t xml:space="preserve"> • </w:t>
            </w:r>
            <w:r>
              <w:t>2022</w:t>
            </w:r>
            <w:r w:rsidR="002C2CDD" w:rsidRPr="00906BEE">
              <w:rPr>
                <w:lang w:bidi="es-ES"/>
              </w:rPr>
              <w:t xml:space="preserve"> – </w:t>
            </w:r>
            <w:r>
              <w:t>2022</w:t>
            </w:r>
          </w:p>
          <w:p w14:paraId="7209000E" w14:textId="62F6E69E" w:rsidR="002C2CDD" w:rsidRDefault="00A026A7" w:rsidP="008C716B">
            <w:r>
              <w:t>Estaba a cargo de un torno y era parte de la producción, realizando válvulas, tuercas u otros.</w:t>
            </w:r>
            <w:r w:rsidR="009F3944">
              <w:t xml:space="preserve"> </w:t>
            </w:r>
          </w:p>
          <w:p w14:paraId="131B4593" w14:textId="077B8F34" w:rsidR="008C716B" w:rsidRPr="00906BEE" w:rsidRDefault="008C716B" w:rsidP="008C716B">
            <w:pPr>
              <w:pStyle w:val="Ttulo4"/>
            </w:pPr>
            <w:r>
              <w:t>Kiosquero</w:t>
            </w:r>
            <w:r w:rsidRPr="00906BEE">
              <w:rPr>
                <w:lang w:bidi="es-ES"/>
              </w:rPr>
              <w:t xml:space="preserve"> • </w:t>
            </w:r>
            <w:r>
              <w:t>kiosco</w:t>
            </w:r>
            <w:r w:rsidRPr="00906BEE">
              <w:rPr>
                <w:lang w:bidi="es-ES"/>
              </w:rPr>
              <w:t xml:space="preserve"> • </w:t>
            </w:r>
            <w:r>
              <w:t>20</w:t>
            </w:r>
            <w:r w:rsidR="00A36173">
              <w:t>20</w:t>
            </w:r>
            <w:r w:rsidRPr="00906BEE">
              <w:rPr>
                <w:lang w:bidi="es-ES"/>
              </w:rPr>
              <w:t xml:space="preserve"> – </w:t>
            </w:r>
            <w:r>
              <w:t>2022</w:t>
            </w:r>
          </w:p>
          <w:p w14:paraId="1848C7D6" w14:textId="311B998B" w:rsidR="008C716B" w:rsidRPr="00906BEE" w:rsidRDefault="008C716B" w:rsidP="008C716B">
            <w:r>
              <w:t xml:space="preserve">Atendía un kiosco, encargándome de actualizar precios, </w:t>
            </w:r>
            <w:r w:rsidR="00A36173">
              <w:t>de la venta, etc.</w:t>
            </w:r>
          </w:p>
          <w:p w14:paraId="372B4C4F" w14:textId="77777777" w:rsidR="008C716B" w:rsidRPr="00906BEE" w:rsidRDefault="008C716B" w:rsidP="008C716B"/>
          <w:p w14:paraId="5E5408CD" w14:textId="77777777" w:rsidR="002C2CDD" w:rsidRPr="00906BEE" w:rsidRDefault="00000000" w:rsidP="007569C1">
            <w:pPr>
              <w:pStyle w:val="Ttulo3"/>
            </w:pPr>
            <w:sdt>
              <w:sdtPr>
                <w:alias w:val="Educación:"/>
                <w:tag w:val="Educación:"/>
                <w:id w:val="1349516922"/>
                <w:placeholder>
                  <w:docPart w:val="10A1DA3B54B84E37A9C02607C6513087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rPr>
                    <w:lang w:bidi="es-ES"/>
                  </w:rPr>
                  <w:t>Formación</w:t>
                </w:r>
              </w:sdtContent>
            </w:sdt>
          </w:p>
          <w:p w14:paraId="7C27225C" w14:textId="4BF94958" w:rsidR="00D5172E" w:rsidRPr="00906BEE" w:rsidRDefault="00D5172E" w:rsidP="00D5172E">
            <w:pPr>
              <w:pStyle w:val="Ttulo4"/>
            </w:pPr>
            <w:r>
              <w:t>tECNICO ELECTROMECANICO</w:t>
            </w:r>
            <w:r w:rsidRPr="00906BEE">
              <w:rPr>
                <w:lang w:bidi="es-ES"/>
              </w:rPr>
              <w:t xml:space="preserve"> •</w:t>
            </w:r>
            <w:r>
              <w:rPr>
                <w:lang w:bidi="es-ES"/>
              </w:rPr>
              <w:t>2015 -</w:t>
            </w:r>
            <w:r w:rsidRPr="00906BEE">
              <w:rPr>
                <w:lang w:bidi="es-ES"/>
              </w:rPr>
              <w:t xml:space="preserve"> </w:t>
            </w:r>
            <w:r>
              <w:t xml:space="preserve">2022 </w:t>
            </w:r>
            <w:r w:rsidRPr="00906BEE">
              <w:rPr>
                <w:lang w:bidi="es-ES"/>
              </w:rPr>
              <w:t xml:space="preserve">• </w:t>
            </w:r>
            <w:r>
              <w:rPr>
                <w:lang w:bidi="es-ES"/>
              </w:rPr>
              <w:t>TECNICA N2 DE FONAVI</w:t>
            </w:r>
          </w:p>
          <w:p w14:paraId="32626D5D" w14:textId="33AA2090" w:rsidR="00D5172E" w:rsidRDefault="00D5172E" w:rsidP="00D5172E">
            <w:r>
              <w:t xml:space="preserve">Mi colegio secundario. </w:t>
            </w:r>
          </w:p>
          <w:p w14:paraId="58E29A14" w14:textId="567B621E" w:rsidR="002C2CDD" w:rsidRPr="00906BEE" w:rsidRDefault="00A026A7" w:rsidP="007569C1">
            <w:pPr>
              <w:pStyle w:val="Ttulo4"/>
            </w:pPr>
            <w:r>
              <w:t>Licenciatura en sistemas</w:t>
            </w:r>
            <w:r w:rsidR="002C2CDD" w:rsidRPr="00906BEE">
              <w:rPr>
                <w:lang w:bidi="es-ES"/>
              </w:rPr>
              <w:t xml:space="preserve"> • </w:t>
            </w:r>
            <w:r w:rsidR="00436332">
              <w:t>cursando</w:t>
            </w:r>
            <w:r>
              <w:t xml:space="preserve"> </w:t>
            </w:r>
            <w:r w:rsidR="002C2CDD" w:rsidRPr="00906BEE">
              <w:rPr>
                <w:lang w:bidi="es-ES"/>
              </w:rPr>
              <w:t xml:space="preserve">• </w:t>
            </w:r>
            <w:r>
              <w:rPr>
                <w:lang w:bidi="es-ES"/>
              </w:rPr>
              <w:t>Universidad NACIONAL DE GENERAL SARMIENTO</w:t>
            </w:r>
            <w:r w:rsidR="00436332">
              <w:rPr>
                <w:lang w:bidi="es-ES"/>
              </w:rPr>
              <w:t xml:space="preserve"> (ungs)</w:t>
            </w:r>
          </w:p>
          <w:p w14:paraId="083DE9E7" w14:textId="12A0B207" w:rsidR="002C2CDD" w:rsidRPr="00906BEE" w:rsidRDefault="00436332" w:rsidP="007569C1">
            <w:r>
              <w:t>Inicié</w:t>
            </w:r>
            <w:r w:rsidR="00A026A7">
              <w:t xml:space="preserve"> a principio de año y aprobé todos los talleres, ahora mismo, me encuentro cursando el primer año de la carrera.</w:t>
            </w:r>
          </w:p>
          <w:p w14:paraId="4A430754" w14:textId="2D8E0AE5" w:rsidR="002C2CDD" w:rsidRPr="00906BEE" w:rsidRDefault="00A026A7" w:rsidP="007569C1">
            <w:pPr>
              <w:pStyle w:val="Ttulo4"/>
            </w:pPr>
            <w:r>
              <w:t>fULLSTACK developer</w:t>
            </w:r>
            <w:r w:rsidR="002C2CDD" w:rsidRPr="00906BEE">
              <w:rPr>
                <w:lang w:bidi="es-ES"/>
              </w:rPr>
              <w:t xml:space="preserve"> • </w:t>
            </w:r>
            <w:r>
              <w:t>2023</w:t>
            </w:r>
            <w:r w:rsidR="002C2CDD" w:rsidRPr="00906BEE">
              <w:rPr>
                <w:lang w:bidi="es-ES"/>
              </w:rPr>
              <w:t xml:space="preserve"> • </w:t>
            </w:r>
            <w:r>
              <w:t>diplomatura de</w:t>
            </w:r>
            <w:r w:rsidR="00436332">
              <w:t xml:space="preserve"> universidad tecnologica nacional (utn)</w:t>
            </w:r>
          </w:p>
          <w:p w14:paraId="5A78FC20" w14:textId="4EF4A094" w:rsidR="00741125" w:rsidRDefault="00436332" w:rsidP="00741125">
            <w:r>
              <w:t>Una diplomatura/curso que duro 6 meses y</w:t>
            </w:r>
            <w:r w:rsidR="0078276D">
              <w:t xml:space="preserve"> logro</w:t>
            </w:r>
            <w:r>
              <w:t xml:space="preserve"> afianzar mis conocimientos</w:t>
            </w:r>
            <w:r w:rsidR="0078276D">
              <w:t>,</w:t>
            </w:r>
            <w:r>
              <w:t xml:space="preserve"> principalmente de JS.</w:t>
            </w:r>
          </w:p>
          <w:p w14:paraId="4667A4A0" w14:textId="3A26CCB7" w:rsidR="00436332" w:rsidRPr="00436332" w:rsidRDefault="00436332" w:rsidP="00436332">
            <w:pPr>
              <w:pStyle w:val="Ttulo4"/>
            </w:pPr>
            <w:r>
              <w:t>fULLSTACK orientado en php</w:t>
            </w:r>
            <w:r w:rsidRPr="00906BEE">
              <w:rPr>
                <w:lang w:bidi="es-ES"/>
              </w:rPr>
              <w:t xml:space="preserve"> • </w:t>
            </w:r>
            <w:r>
              <w:t>cursando</w:t>
            </w:r>
            <w:r w:rsidRPr="00906BEE">
              <w:rPr>
                <w:lang w:bidi="es-ES"/>
              </w:rPr>
              <w:t xml:space="preserve"> • </w:t>
            </w:r>
            <w:r>
              <w:t>codo a codo, curso de caba.</w:t>
            </w:r>
          </w:p>
          <w:p w14:paraId="0B850719" w14:textId="5CC49BB0" w:rsidR="00436332" w:rsidRDefault="00436332" w:rsidP="00436332">
            <w:pPr>
              <w:pStyle w:val="Ttulo4"/>
            </w:pPr>
          </w:p>
          <w:p w14:paraId="6A76371D" w14:textId="731A4132" w:rsidR="00436332" w:rsidRDefault="00436332" w:rsidP="00436332">
            <w:pPr>
              <w:pStyle w:val="Ttulo4"/>
            </w:pPr>
            <w:r>
              <w:t>big data</w:t>
            </w:r>
            <w:r w:rsidRPr="00906BEE">
              <w:rPr>
                <w:lang w:bidi="es-ES"/>
              </w:rPr>
              <w:t xml:space="preserve"> • </w:t>
            </w:r>
            <w:r>
              <w:t>cursando</w:t>
            </w:r>
            <w:r w:rsidRPr="00906BEE">
              <w:rPr>
                <w:lang w:bidi="es-ES"/>
              </w:rPr>
              <w:t xml:space="preserve"> • </w:t>
            </w:r>
            <w:r>
              <w:t>codo a codo, curso de caba.</w:t>
            </w:r>
          </w:p>
          <w:p w14:paraId="51440BC8" w14:textId="77777777" w:rsidR="00436332" w:rsidRDefault="00436332" w:rsidP="00436332">
            <w:pPr>
              <w:pStyle w:val="Ttulo4"/>
            </w:pPr>
          </w:p>
          <w:p w14:paraId="32E5BCCD" w14:textId="77777777" w:rsidR="00436332" w:rsidRDefault="00436332" w:rsidP="00D5172E">
            <w:pPr>
              <w:pStyle w:val="Ttulo4"/>
            </w:pPr>
            <w:r>
              <w:t>diSEÑO UX/UI</w:t>
            </w:r>
            <w:r w:rsidRPr="00906BEE">
              <w:rPr>
                <w:lang w:bidi="es-ES"/>
              </w:rPr>
              <w:t xml:space="preserve"> • </w:t>
            </w:r>
            <w:r>
              <w:t>cursando</w:t>
            </w:r>
            <w:r w:rsidRPr="00906BEE">
              <w:rPr>
                <w:lang w:bidi="es-ES"/>
              </w:rPr>
              <w:t xml:space="preserve"> • </w:t>
            </w:r>
            <w:r>
              <w:t>codo a codo, curso de caba.</w:t>
            </w:r>
          </w:p>
          <w:p w14:paraId="44477CF4" w14:textId="77777777" w:rsidR="00D73360" w:rsidRDefault="00D73360" w:rsidP="00D5172E">
            <w:pPr>
              <w:pStyle w:val="Ttulo4"/>
            </w:pPr>
          </w:p>
          <w:p w14:paraId="5498C166" w14:textId="0AEBF601" w:rsidR="00D73360" w:rsidRPr="00D73360" w:rsidRDefault="00D73360" w:rsidP="00D5172E">
            <w:pPr>
              <w:pStyle w:val="Ttulo4"/>
              <w:rPr>
                <w:rFonts w:asciiTheme="minorHAnsi" w:hAnsiTheme="minorHAnsi"/>
              </w:rPr>
            </w:pPr>
          </w:p>
        </w:tc>
      </w:tr>
    </w:tbl>
    <w:p w14:paraId="52394D5D" w14:textId="77777777" w:rsidR="00826A10" w:rsidRDefault="00826A10" w:rsidP="008C716B">
      <w:pPr>
        <w:pStyle w:val="Sinespaciado"/>
      </w:pPr>
    </w:p>
    <w:sectPr w:rsidR="00826A10" w:rsidSect="00E125E6">
      <w:footerReference w:type="default" r:id="rId12"/>
      <w:footerReference w:type="first" r:id="rId13"/>
      <w:pgSz w:w="11906" w:h="16838" w:code="9"/>
      <w:pgMar w:top="862" w:right="692" w:bottom="2302" w:left="692" w:header="578" w:footer="39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6035A" w14:textId="77777777" w:rsidR="008545AE" w:rsidRDefault="008545AE" w:rsidP="00713050">
      <w:pPr>
        <w:spacing w:line="240" w:lineRule="auto"/>
      </w:pPr>
      <w:r>
        <w:separator/>
      </w:r>
    </w:p>
  </w:endnote>
  <w:endnote w:type="continuationSeparator" w:id="0">
    <w:p w14:paraId="5C41F8B4" w14:textId="77777777" w:rsidR="008545AE" w:rsidRDefault="008545AE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375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630"/>
      <w:gridCol w:w="2631"/>
      <w:gridCol w:w="2631"/>
    </w:tblGrid>
    <w:tr w:rsidR="008C716B" w14:paraId="28270567" w14:textId="77777777" w:rsidTr="008C716B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096750C" w14:textId="5B70B50B" w:rsidR="008C716B" w:rsidRPr="008C716B" w:rsidRDefault="008C716B" w:rsidP="008C716B">
          <w:pPr>
            <w:jc w:val="center"/>
          </w:pP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7152421" w14:textId="5FFEA96E" w:rsidR="008C716B" w:rsidRDefault="008C716B" w:rsidP="00684488">
          <w:pPr>
            <w:pStyle w:val="Piedepgina"/>
          </w:pP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117C681" w14:textId="0E4B4E48" w:rsidR="008C716B" w:rsidRDefault="008C716B" w:rsidP="00684488">
          <w:pPr>
            <w:pStyle w:val="Piedepgina"/>
          </w:pPr>
        </w:p>
      </w:tc>
    </w:tr>
    <w:tr w:rsidR="008C716B" w14:paraId="614F4386" w14:textId="77777777" w:rsidTr="008C716B">
      <w:tc>
        <w:tcPr>
          <w:tcW w:w="2630" w:type="dxa"/>
          <w:tcMar>
            <w:top w:w="144" w:type="dxa"/>
            <w:left w:w="115" w:type="dxa"/>
            <w:right w:w="115" w:type="dxa"/>
          </w:tcMar>
        </w:tcPr>
        <w:p w14:paraId="337C5635" w14:textId="6DB81928" w:rsidR="008C716B" w:rsidRPr="00C2098A" w:rsidRDefault="008C716B" w:rsidP="00826A10">
          <w:pPr>
            <w:pStyle w:val="Piedepgina"/>
          </w:pPr>
        </w:p>
      </w:tc>
      <w:tc>
        <w:tcPr>
          <w:tcW w:w="2631" w:type="dxa"/>
          <w:tcMar>
            <w:top w:w="144" w:type="dxa"/>
            <w:left w:w="115" w:type="dxa"/>
            <w:right w:w="115" w:type="dxa"/>
          </w:tcMar>
        </w:tcPr>
        <w:p w14:paraId="4403FC35" w14:textId="2E5E3232" w:rsidR="008C716B" w:rsidRPr="00C2098A" w:rsidRDefault="008C716B" w:rsidP="00826A10">
          <w:pPr>
            <w:pStyle w:val="Piedepgina"/>
          </w:pPr>
        </w:p>
      </w:tc>
      <w:tc>
        <w:tcPr>
          <w:tcW w:w="2631" w:type="dxa"/>
          <w:tcMar>
            <w:top w:w="144" w:type="dxa"/>
            <w:left w:w="115" w:type="dxa"/>
            <w:right w:w="115" w:type="dxa"/>
          </w:tcMar>
        </w:tcPr>
        <w:p w14:paraId="67EF45A2" w14:textId="77FF5E0C" w:rsidR="008C716B" w:rsidRPr="00C2098A" w:rsidRDefault="008C716B" w:rsidP="00826A10">
          <w:pPr>
            <w:pStyle w:val="Piedepgina"/>
          </w:pPr>
        </w:p>
      </w:tc>
    </w:tr>
  </w:tbl>
  <w:p w14:paraId="38DE4632" w14:textId="1744B41B" w:rsidR="00C2098A" w:rsidRDefault="00C2098A" w:rsidP="008C716B">
    <w:pPr>
      <w:pStyle w:val="Piedepgina"/>
      <w:rPr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3686" w:type="pct"/>
      <w:tblLayout w:type="fixed"/>
      <w:tblLook w:val="04A0" w:firstRow="1" w:lastRow="0" w:firstColumn="1" w:lastColumn="0" w:noHBand="0" w:noVBand="1"/>
      <w:tblDescription w:val="Diseño de tabla de pie de página para la información de contacto"/>
    </w:tblPr>
    <w:tblGrid>
      <w:gridCol w:w="2585"/>
      <w:gridCol w:w="2586"/>
      <w:gridCol w:w="2586"/>
    </w:tblGrid>
    <w:tr w:rsidR="00D5172E" w14:paraId="2E1E0D84" w14:textId="77777777" w:rsidTr="00D5172E">
      <w:trPr>
        <w:trHeight w:val="481"/>
      </w:trPr>
      <w:tc>
        <w:tcPr>
          <w:tcW w:w="258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D610C50" w14:textId="47C72E94" w:rsidR="00D5172E" w:rsidRDefault="00D5172E" w:rsidP="00217980">
          <w:pPr>
            <w:pStyle w:val="Piedepgina"/>
          </w:pPr>
        </w:p>
      </w:tc>
      <w:tc>
        <w:tcPr>
          <w:tcW w:w="2586" w:type="dxa"/>
        </w:tcPr>
        <w:p w14:paraId="1175CDA4" w14:textId="35BC36A2" w:rsidR="00D5172E" w:rsidRPr="00C2098A" w:rsidRDefault="00D5172E" w:rsidP="00217980">
          <w:pPr>
            <w:pStyle w:val="Piedepgina"/>
            <w:rPr>
              <w:noProof/>
              <w:lang w:bidi="es-ES"/>
            </w:rPr>
          </w:pPr>
          <w:r w:rsidRPr="00CA3DF1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1088B88D" wp14:editId="681CBF94">
                    <wp:extent cx="329184" cy="329184"/>
                    <wp:effectExtent l="0" t="0" r="0" b="0"/>
                    <wp:docPr id="27" name="Grupo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Elipse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a libre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ángulo isósceles 33" descr="icono de correo electrónico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0CD4DCC" id="Grupo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">
                    <o:lock v:ext="edit" aspectratio="t"/>
                    <v:oval id="Elipse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upo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orma libre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33" o:spid="_x0000_s1032" type="#_x0000_t5" alt="icono de correo electrónico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586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28B25AE" w14:textId="200F9938" w:rsidR="00D5172E" w:rsidRDefault="00D5172E" w:rsidP="00217980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418C715E" wp14:editId="43E5EB4E">
                    <wp:extent cx="329184" cy="329184"/>
                    <wp:effectExtent l="0" t="0" r="13970" b="13970"/>
                    <wp:docPr id="37" name="Grupo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ímbolo de teléfono" descr="Icon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66A98F5" id="Grupo 10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alt="Icono de teléfono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</w:tr>
    <w:tr w:rsidR="009F3944" w14:paraId="35BF375A" w14:textId="77777777" w:rsidTr="00D5172E">
      <w:trPr>
        <w:trHeight w:val="27"/>
      </w:trPr>
      <w:tc>
        <w:tcPr>
          <w:tcW w:w="2585" w:type="dxa"/>
          <w:tcMar>
            <w:top w:w="144" w:type="dxa"/>
            <w:left w:w="115" w:type="dxa"/>
            <w:right w:w="115" w:type="dxa"/>
          </w:tcMar>
        </w:tcPr>
        <w:p w14:paraId="51F950D3" w14:textId="6775F301" w:rsidR="009F3944" w:rsidRPr="00CA3DF1" w:rsidRDefault="009F3944" w:rsidP="009F3944">
          <w:pPr>
            <w:pStyle w:val="Piedepgina"/>
            <w:jc w:val="right"/>
          </w:pPr>
        </w:p>
      </w:tc>
      <w:tc>
        <w:tcPr>
          <w:tcW w:w="2586" w:type="dxa"/>
        </w:tcPr>
        <w:p w14:paraId="22F773DF" w14:textId="2E124DBA" w:rsidR="009F3944" w:rsidRDefault="009F3944" w:rsidP="009F3944">
          <w:pPr>
            <w:pStyle w:val="Piedepgina"/>
          </w:pPr>
          <w:r>
            <w:t>albertsearch2004</w:t>
          </w:r>
          <w:r w:rsidRPr="00A026A7">
            <w:t>@</w:t>
          </w:r>
          <w:r>
            <w:t>hotmail.es</w:t>
          </w:r>
        </w:p>
      </w:tc>
      <w:tc>
        <w:tcPr>
          <w:tcW w:w="2586" w:type="dxa"/>
          <w:tcMar>
            <w:top w:w="144" w:type="dxa"/>
            <w:left w:w="115" w:type="dxa"/>
            <w:right w:w="115" w:type="dxa"/>
          </w:tcMar>
        </w:tcPr>
        <w:p w14:paraId="288DE55D" w14:textId="6F5ECD50" w:rsidR="009F3944" w:rsidRDefault="009F3944" w:rsidP="009F3944">
          <w:pPr>
            <w:pStyle w:val="Piedepgina"/>
          </w:pPr>
          <w:r>
            <w:t>541139374067</w:t>
          </w:r>
        </w:p>
        <w:p w14:paraId="3484B1CE" w14:textId="719CD46A" w:rsidR="009F3944" w:rsidRPr="00C2098A" w:rsidRDefault="009F3944" w:rsidP="009F3944">
          <w:pPr>
            <w:pStyle w:val="Piedepgina"/>
          </w:pPr>
        </w:p>
      </w:tc>
    </w:tr>
  </w:tbl>
  <w:p w14:paraId="03BB5463" w14:textId="77777777" w:rsidR="00217980" w:rsidRDefault="00217980" w:rsidP="009F394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3C438" w14:textId="77777777" w:rsidR="008545AE" w:rsidRDefault="008545AE" w:rsidP="00713050">
      <w:pPr>
        <w:spacing w:line="240" w:lineRule="auto"/>
      </w:pPr>
      <w:r>
        <w:separator/>
      </w:r>
    </w:p>
  </w:footnote>
  <w:footnote w:type="continuationSeparator" w:id="0">
    <w:p w14:paraId="75F3334B" w14:textId="77777777" w:rsidR="008545AE" w:rsidRDefault="008545AE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9B171D3"/>
    <w:multiLevelType w:val="hybridMultilevel"/>
    <w:tmpl w:val="3EF483A4"/>
    <w:lvl w:ilvl="0" w:tplc="17E06B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435862">
    <w:abstractNumId w:val="9"/>
  </w:num>
  <w:num w:numId="2" w16cid:durableId="330181690">
    <w:abstractNumId w:val="7"/>
  </w:num>
  <w:num w:numId="3" w16cid:durableId="2125494102">
    <w:abstractNumId w:val="6"/>
  </w:num>
  <w:num w:numId="4" w16cid:durableId="734546896">
    <w:abstractNumId w:val="5"/>
  </w:num>
  <w:num w:numId="5" w16cid:durableId="602879023">
    <w:abstractNumId w:val="4"/>
  </w:num>
  <w:num w:numId="6" w16cid:durableId="1691179224">
    <w:abstractNumId w:val="8"/>
  </w:num>
  <w:num w:numId="7" w16cid:durableId="774062978">
    <w:abstractNumId w:val="3"/>
  </w:num>
  <w:num w:numId="8" w16cid:durableId="1676419400">
    <w:abstractNumId w:val="2"/>
  </w:num>
  <w:num w:numId="9" w16cid:durableId="1154028084">
    <w:abstractNumId w:val="1"/>
  </w:num>
  <w:num w:numId="10" w16cid:durableId="757941346">
    <w:abstractNumId w:val="0"/>
  </w:num>
  <w:num w:numId="11" w16cid:durableId="4144731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A7"/>
    <w:rsid w:val="0009009A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27BC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11451"/>
    <w:rsid w:val="004244FF"/>
    <w:rsid w:val="00424DD9"/>
    <w:rsid w:val="004305E4"/>
    <w:rsid w:val="00436332"/>
    <w:rsid w:val="0046104A"/>
    <w:rsid w:val="004717C5"/>
    <w:rsid w:val="004A24CC"/>
    <w:rsid w:val="00523479"/>
    <w:rsid w:val="00543DB7"/>
    <w:rsid w:val="005729B0"/>
    <w:rsid w:val="00583E4F"/>
    <w:rsid w:val="0064136B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8276D"/>
    <w:rsid w:val="007D2696"/>
    <w:rsid w:val="007D2FD2"/>
    <w:rsid w:val="007D406E"/>
    <w:rsid w:val="007D6458"/>
    <w:rsid w:val="00811117"/>
    <w:rsid w:val="00823C54"/>
    <w:rsid w:val="00826A10"/>
    <w:rsid w:val="00841146"/>
    <w:rsid w:val="008545AE"/>
    <w:rsid w:val="0088504C"/>
    <w:rsid w:val="0089382B"/>
    <w:rsid w:val="008A1907"/>
    <w:rsid w:val="008C6BCA"/>
    <w:rsid w:val="008C716B"/>
    <w:rsid w:val="008C7B50"/>
    <w:rsid w:val="008E4B30"/>
    <w:rsid w:val="00906BEE"/>
    <w:rsid w:val="009243E7"/>
    <w:rsid w:val="00985D58"/>
    <w:rsid w:val="009B3C40"/>
    <w:rsid w:val="009F3944"/>
    <w:rsid w:val="009F7AD9"/>
    <w:rsid w:val="00A026A7"/>
    <w:rsid w:val="00A36173"/>
    <w:rsid w:val="00A42540"/>
    <w:rsid w:val="00A50939"/>
    <w:rsid w:val="00A83413"/>
    <w:rsid w:val="00AA6A40"/>
    <w:rsid w:val="00AA75F6"/>
    <w:rsid w:val="00AD00FD"/>
    <w:rsid w:val="00AE4E75"/>
    <w:rsid w:val="00AF0A8E"/>
    <w:rsid w:val="00B27019"/>
    <w:rsid w:val="00B5664D"/>
    <w:rsid w:val="00B56BC2"/>
    <w:rsid w:val="00B76A83"/>
    <w:rsid w:val="00B85081"/>
    <w:rsid w:val="00BA5B40"/>
    <w:rsid w:val="00BD0206"/>
    <w:rsid w:val="00BE5C40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5172E"/>
    <w:rsid w:val="00D73360"/>
    <w:rsid w:val="00D97A41"/>
    <w:rsid w:val="00DD3CF6"/>
    <w:rsid w:val="00DD6416"/>
    <w:rsid w:val="00DF4E0A"/>
    <w:rsid w:val="00E02DCD"/>
    <w:rsid w:val="00E125E6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B0EC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BB192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1A27BC"/>
    <w:pPr>
      <w:keepNext/>
      <w:keepLines/>
      <w:pBdr>
        <w:bottom w:val="single" w:sz="48" w:space="1" w:color="EA4E4E" w:themeColor="accent1"/>
      </w:pBdr>
      <w:spacing w:before="36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A27BC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3D03E5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Encabezado">
    <w:name w:val="header"/>
    <w:basedOn w:val="Normal"/>
    <w:link w:val="EncabezadoCar"/>
    <w:uiPriority w:val="99"/>
    <w:unhideWhenUsed/>
    <w:rsid w:val="0088504C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88504C"/>
  </w:style>
  <w:style w:type="paragraph" w:styleId="Piedepgina">
    <w:name w:val="footer"/>
    <w:basedOn w:val="Normal"/>
    <w:link w:val="Piedepgina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504C"/>
    <w:rPr>
      <w:rFonts w:asciiTheme="majorHAnsi" w:hAnsiTheme="majorHAnsi"/>
      <w:cap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75F6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AA75F6"/>
  </w:style>
  <w:style w:type="paragraph" w:styleId="Textodebloque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A75F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A75F6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AA75F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AA75F6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A75F6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AA75F6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A75F6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A75F6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AA75F6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AA75F6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A75F6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AA75F6"/>
  </w:style>
  <w:style w:type="table" w:styleId="Cuadrculavistosa">
    <w:name w:val="Colorful Grid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A75F6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75F6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A75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75F6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AA75F6"/>
  </w:style>
  <w:style w:type="character" w:customStyle="1" w:styleId="FechaCar">
    <w:name w:val="Fecha Car"/>
    <w:basedOn w:val="Fuentedeprrafopredeter"/>
    <w:link w:val="Fecha"/>
    <w:uiPriority w:val="99"/>
    <w:semiHidden/>
    <w:rsid w:val="00AA75F6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A75F6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AA75F6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AA75F6"/>
  </w:style>
  <w:style w:type="character" w:styleId="nfasis">
    <w:name w:val="Emphasis"/>
    <w:basedOn w:val="Fuentedeprrafopredeter"/>
    <w:uiPriority w:val="10"/>
    <w:semiHidden/>
    <w:unhideWhenUsed/>
    <w:rsid w:val="00AA75F6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A75F6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75F6"/>
    <w:rPr>
      <w:szCs w:val="20"/>
    </w:rPr>
  </w:style>
  <w:style w:type="table" w:styleId="Tablaconcuadrcula1clara">
    <w:name w:val="Grid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AA75F6"/>
  </w:style>
  <w:style w:type="paragraph" w:styleId="DireccinHTML">
    <w:name w:val="HTML Address"/>
    <w:basedOn w:val="Normal"/>
    <w:link w:val="DireccinHTMLC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AA75F6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75F6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AA75F6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AA75F6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D03E5"/>
    <w:rPr>
      <w:i/>
      <w:iCs/>
      <w:color w:val="D0181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A75F6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AA75F6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AA75F6"/>
  </w:style>
  <w:style w:type="character" w:styleId="Nmerodepgina">
    <w:name w:val="page number"/>
    <w:basedOn w:val="Fuentedeprrafopredeter"/>
    <w:uiPriority w:val="99"/>
    <w:semiHidden/>
    <w:unhideWhenUsed/>
    <w:rsid w:val="00AA75F6"/>
  </w:style>
  <w:style w:type="table" w:styleId="Tablanormal1">
    <w:name w:val="Plain Table 1"/>
    <w:basedOn w:val="Tab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A75F6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AA75F6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AA75F6"/>
  </w:style>
  <w:style w:type="character" w:customStyle="1" w:styleId="SaludoCar">
    <w:name w:val="Saludo Car"/>
    <w:basedOn w:val="Fuentedeprrafopredeter"/>
    <w:link w:val="Saludo"/>
    <w:uiPriority w:val="99"/>
    <w:semiHidden/>
    <w:rsid w:val="00AA75F6"/>
  </w:style>
  <w:style w:type="paragraph" w:styleId="Firma">
    <w:name w:val="Signature"/>
    <w:basedOn w:val="Normal"/>
    <w:link w:val="Firma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AA75F6"/>
  </w:style>
  <w:style w:type="character" w:styleId="Textoennegrita">
    <w:name w:val="Strong"/>
    <w:basedOn w:val="Fuentedeprrafopredeter"/>
    <w:uiPriority w:val="22"/>
    <w:semiHidden/>
    <w:unhideWhenUsed/>
    <w:qFormat/>
    <w:rsid w:val="00AA75F6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AA75F6"/>
  </w:style>
  <w:style w:type="table" w:styleId="Tablaprofesional">
    <w:name w:val="Table Professional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Mencinsinresolver">
    <w:name w:val="Unresolved Mention"/>
    <w:basedOn w:val="Fuentedeprrafopredeter"/>
    <w:uiPriority w:val="99"/>
    <w:semiHidden/>
    <w:unhideWhenUsed/>
    <w:rsid w:val="009F39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2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anmh19.github.io/portafolio/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te\AppData\Roaming\Microsoft\Templates\Curr&#237;culum%20v&#237;tae%20elegante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90E07D48AF4D8C8A61826000E99D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B4C0D-F960-406B-AC73-C0C78AC9A858}"/>
      </w:docPartPr>
      <w:docPartBody>
        <w:p w:rsidR="00F57C0A" w:rsidRDefault="00000000">
          <w:pPr>
            <w:pStyle w:val="7B90E07D48AF4D8C8A61826000E99D5A"/>
          </w:pPr>
          <w:r w:rsidRPr="00906BEE">
            <w:rPr>
              <w:lang w:bidi="es-ES"/>
            </w:rPr>
            <w:t>Aptitudes</w:t>
          </w:r>
        </w:p>
      </w:docPartBody>
    </w:docPart>
    <w:docPart>
      <w:docPartPr>
        <w:name w:val="DA99C58E620F42948E3BEAFF4F737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B6FEE-31AB-4C26-819B-06E756ABF667}"/>
      </w:docPartPr>
      <w:docPartBody>
        <w:p w:rsidR="00F57C0A" w:rsidRDefault="00000000">
          <w:pPr>
            <w:pStyle w:val="DA99C58E620F42948E3BEAFF4F737660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0B2AA4588D044B72997CD61F7E369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32876-7244-48F0-AD92-9FBD3D147D34}"/>
      </w:docPartPr>
      <w:docPartBody>
        <w:p w:rsidR="00F57C0A" w:rsidRDefault="00000000">
          <w:pPr>
            <w:pStyle w:val="0B2AA4588D044B72997CD61F7E369709"/>
          </w:pPr>
          <w:r w:rsidRPr="00906BEE">
            <w:rPr>
              <w:lang w:bidi="es-ES"/>
            </w:rPr>
            <w:t>Experiencia</w:t>
          </w:r>
        </w:p>
      </w:docPartBody>
    </w:docPart>
    <w:docPart>
      <w:docPartPr>
        <w:name w:val="10A1DA3B54B84E37A9C02607C6513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C355C-8847-442E-B4DF-5E954EFAC179}"/>
      </w:docPartPr>
      <w:docPartBody>
        <w:p w:rsidR="00F57C0A" w:rsidRDefault="00000000">
          <w:pPr>
            <w:pStyle w:val="10A1DA3B54B84E37A9C02607C6513087"/>
          </w:pPr>
          <w:r w:rsidRPr="00906BEE">
            <w:rPr>
              <w:lang w:bidi="es-ES"/>
            </w:rPr>
            <w:t>Formación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B22"/>
    <w:rsid w:val="00200CCB"/>
    <w:rsid w:val="00571D32"/>
    <w:rsid w:val="00A13B22"/>
    <w:rsid w:val="00D12973"/>
    <w:rsid w:val="00EE1146"/>
    <w:rsid w:val="00F5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B90E07D48AF4D8C8A61826000E99D5A">
    <w:name w:val="7B90E07D48AF4D8C8A61826000E99D5A"/>
  </w:style>
  <w:style w:type="paragraph" w:customStyle="1" w:styleId="DA99C58E620F42948E3BEAFF4F737660">
    <w:name w:val="DA99C58E620F42948E3BEAFF4F737660"/>
  </w:style>
  <w:style w:type="paragraph" w:customStyle="1" w:styleId="0B2AA4588D044B72997CD61F7E369709">
    <w:name w:val="0B2AA4588D044B72997CD61F7E369709"/>
  </w:style>
  <w:style w:type="paragraph" w:customStyle="1" w:styleId="10A1DA3B54B84E37A9C02607C6513087">
    <w:name w:val="10A1DA3B54B84E37A9C02607C6513087"/>
  </w:style>
  <w:style w:type="paragraph" w:customStyle="1" w:styleId="388BACFE8D1D4FC9B7D685AC65C40528">
    <w:name w:val="388BACFE8D1D4FC9B7D685AC65C40528"/>
    <w:rsid w:val="00D12973"/>
  </w:style>
  <w:style w:type="paragraph" w:customStyle="1" w:styleId="B0A5879D02BE41F5AD7A6F5ACF9B6EF2">
    <w:name w:val="B0A5879D02BE41F5AD7A6F5ACF9B6EF2"/>
    <w:rsid w:val="00D129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FE174628-D8C8-43A6-9AD1-71E411592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elegante diseñado por MOO.dotx</Template>
  <TotalTime>0</TotalTime>
  <Pages>1</Pages>
  <Words>239</Words>
  <Characters>1320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2023-08-30T20:45:00Z</dcterms:created>
  <dcterms:modified xsi:type="dcterms:W3CDTF">2023-10-14T02:21:00Z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